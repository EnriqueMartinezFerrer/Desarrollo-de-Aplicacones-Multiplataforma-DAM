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3F076E96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28EA4928" w14:textId="2B111735" w:rsidR="000629D5" w:rsidRDefault="000629D5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F054CE3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0757FF86" w14:textId="03626105" w:rsidR="000629D5" w:rsidRDefault="000629D5" w:rsidP="00846D4F">
            <w:pPr>
              <w:pStyle w:val="Direccin"/>
            </w:pPr>
          </w:p>
          <w:p w14:paraId="55F259D9" w14:textId="77777777" w:rsidR="000629D5" w:rsidRDefault="00BA4A1A" w:rsidP="00846D4F">
            <w:pPr>
              <w:pStyle w:val="Direccin"/>
            </w:pPr>
            <w:sdt>
              <w:sdtPr>
                <w:id w:val="-1371762988"/>
                <w:placeholder>
                  <w:docPart w:val="7C6CDB4BBDF24033A08D58BE62B68168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es-ES"/>
                  </w:rPr>
                  <w:t>[Compañía]</w:t>
                </w:r>
              </w:sdtContent>
            </w:sdt>
          </w:p>
          <w:p w14:paraId="4D6DAD14" w14:textId="620AAC12" w:rsidR="000629D5" w:rsidRDefault="00F75516" w:rsidP="00846D4F">
            <w:pPr>
              <w:pStyle w:val="Direccin"/>
            </w:pPr>
            <w:r>
              <w:t>Calle Virgen de Loreto 3 3º-A</w:t>
            </w:r>
          </w:p>
          <w:p w14:paraId="0395AA8A" w14:textId="7ECA805E" w:rsidR="000629D5" w:rsidRDefault="00F75516" w:rsidP="00846D4F">
            <w:pPr>
              <w:pStyle w:val="Direccin"/>
            </w:pPr>
            <w:r>
              <w:t>Madrid CP</w:t>
            </w:r>
            <w:r>
              <w:sym w:font="Wingdings" w:char="F0E0"/>
            </w:r>
            <w:r>
              <w:t>28220</w:t>
            </w:r>
          </w:p>
          <w:p w14:paraId="1FBC348B" w14:textId="3923F314" w:rsidR="000629D5" w:rsidRDefault="000629D5" w:rsidP="00846D4F">
            <w:proofErr w:type="gramStart"/>
            <w:r w:rsidRPr="00BF09B3">
              <w:rPr>
                <w:lang w:bidi="es-ES"/>
              </w:rPr>
              <w:t xml:space="preserve">Estimado </w:t>
            </w:r>
            <w:r w:rsidR="00F75516">
              <w:t>señores</w:t>
            </w:r>
            <w:proofErr w:type="gramEnd"/>
            <w:r w:rsidRPr="00BF09B3">
              <w:rPr>
                <w:lang w:bidi="es-ES"/>
              </w:rPr>
              <w:t>:</w:t>
            </w:r>
          </w:p>
          <w:p w14:paraId="039E9B7A" w14:textId="5DA76908" w:rsidR="00846D4F" w:rsidRPr="00846D4F" w:rsidRDefault="00041D3D" w:rsidP="00846D4F">
            <w:r>
              <w:t xml:space="preserve">Mi nombre es Enrique Martínez Ferrer estudio en el ciclo formativo de grado superior DAM1 de Retamar, también tengo el título de bachillerato, un nivel de </w:t>
            </w:r>
            <w:proofErr w:type="gramStart"/>
            <w:r>
              <w:t>Inglés</w:t>
            </w:r>
            <w:proofErr w:type="gramEnd"/>
            <w:r>
              <w:t xml:space="preserve"> de </w:t>
            </w:r>
            <w:proofErr w:type="spellStart"/>
            <w:r>
              <w:t>First</w:t>
            </w:r>
            <w:proofErr w:type="spellEnd"/>
            <w:r>
              <w:t xml:space="preserve"> y trabajé en el sector de lácteos. Tengo conocimientos medios en lenguajes de programación como </w:t>
            </w:r>
            <w:r>
              <w:t xml:space="preserve">Python y </w:t>
            </w:r>
            <w:proofErr w:type="spellStart"/>
            <w:r>
              <w:t>html</w:t>
            </w:r>
            <w:proofErr w:type="spellEnd"/>
            <w:r>
              <w:t xml:space="preserve">. </w:t>
            </w:r>
          </w:p>
          <w:p w14:paraId="1132E5D4" w14:textId="558C5DD0" w:rsidR="00846D4F" w:rsidRPr="00846D4F" w:rsidRDefault="00846D4F" w:rsidP="00041D3D">
            <w:pPr>
              <w:pStyle w:val="Listaconvietas"/>
              <w:numPr>
                <w:ilvl w:val="0"/>
                <w:numId w:val="0"/>
              </w:numPr>
              <w:ind w:left="720"/>
            </w:pPr>
          </w:p>
          <w:p w14:paraId="3A8F8D36" w14:textId="7A2BE74B" w:rsidR="000629D5" w:rsidRPr="00BF09B3" w:rsidRDefault="00041D3D" w:rsidP="00041D3D">
            <w:proofErr w:type="spellStart"/>
            <w:r>
              <w:t>Aténtamente</w:t>
            </w:r>
            <w:proofErr w:type="spellEnd"/>
          </w:p>
          <w:p w14:paraId="3029169B" w14:textId="77777777" w:rsidR="000629D5" w:rsidRPr="00BF09B3" w:rsidRDefault="000629D5" w:rsidP="00846D4F"/>
          <w:p w14:paraId="3354F574" w14:textId="4C02B901" w:rsidR="000629D5" w:rsidRDefault="00041D3D" w:rsidP="00846D4F">
            <w:r>
              <w:t>Enrique Martínez</w:t>
            </w:r>
          </w:p>
          <w:p w14:paraId="5D591F02" w14:textId="3550328C" w:rsidR="000629D5" w:rsidRDefault="00041D3D" w:rsidP="00846D4F">
            <w:r>
              <w:t>Espero su respuesta</w:t>
            </w:r>
          </w:p>
        </w:tc>
      </w:tr>
      <w:tr w:rsidR="000629D5" w14:paraId="0797449E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1B2A48AF" w14:textId="0E92AE06" w:rsidR="000629D5" w:rsidRPr="00F75516" w:rsidRDefault="00F75516" w:rsidP="00846D4F">
            <w:pPr>
              <w:pStyle w:val="Ttulo"/>
              <w:rPr>
                <w:sz w:val="48"/>
                <w:szCs w:val="48"/>
              </w:rPr>
            </w:pPr>
            <w:r w:rsidRPr="00F75516">
              <w:rPr>
                <w:sz w:val="48"/>
                <w:szCs w:val="48"/>
              </w:rPr>
              <w:t>ENRIQUE MARTÍNEZ FERRER</w:t>
            </w:r>
          </w:p>
          <w:p w14:paraId="40333365" w14:textId="2371CDAA" w:rsidR="000629D5" w:rsidRDefault="000629D5" w:rsidP="000629D5">
            <w:pPr>
              <w:pStyle w:val="Subttulo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14:paraId="07479105" w14:textId="77777777" w:rsidR="000629D5" w:rsidRDefault="000629D5" w:rsidP="000629D5"/>
          <w:sdt>
            <w:sdtPr>
              <w:id w:val="-1954003311"/>
              <w:placeholder>
                <w:docPart w:val="E4B2E1D6880C43BDA5FEBEDC6E4194AA"/>
              </w:placeholder>
              <w:temporary/>
              <w:showingPlcHdr/>
              <w15:appearance w15:val="hidden"/>
            </w:sdtPr>
            <w:sdtEndPr/>
            <w:sdtContent>
              <w:p w14:paraId="5F9332CC" w14:textId="77777777"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A976C181073F4230BA315A6AF2F905A8"/>
              </w:placeholder>
              <w:temporary/>
              <w:showingPlcHdr/>
              <w15:appearance w15:val="hidden"/>
            </w:sdtPr>
            <w:sdtEndPr/>
            <w:sdtContent>
              <w:p w14:paraId="2D10AEFA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p w14:paraId="741571C0" w14:textId="500D2C4F" w:rsidR="000629D5" w:rsidRDefault="00F75516" w:rsidP="000629D5">
            <w:pPr>
              <w:pStyle w:val="Informacindecontacto"/>
            </w:pPr>
            <w:r>
              <w:t>672761299</w:t>
            </w:r>
          </w:p>
          <w:p w14:paraId="75B9D725" w14:textId="77777777" w:rsidR="000629D5" w:rsidRPr="004D3011" w:rsidRDefault="000629D5" w:rsidP="000629D5">
            <w:pPr>
              <w:pStyle w:val="Sinespaciado"/>
            </w:pPr>
          </w:p>
          <w:sdt>
            <w:sdtPr>
              <w:id w:val="67859272"/>
              <w:placeholder>
                <w:docPart w:val="63C44D0AE76B4AC8BE70724C7016D42C"/>
              </w:placeholder>
              <w:temporary/>
              <w:showingPlcHdr/>
              <w15:appearance w15:val="hidden"/>
            </w:sdtPr>
            <w:sdtEndPr/>
            <w:sdtContent>
              <w:p w14:paraId="757FA524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6AF32569F3D646E994D2DCB068136420"/>
              </w:placeholder>
              <w:temporary/>
              <w:showingPlcHdr/>
              <w15:appearance w15:val="hidden"/>
            </w:sdtPr>
            <w:sdtEndPr/>
            <w:sdtContent>
              <w:p w14:paraId="3CEF5C46" w14:textId="77777777" w:rsidR="000629D5" w:rsidRDefault="009E7C63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El sitio web va aquí</w:t>
                </w:r>
              </w:p>
            </w:sdtContent>
          </w:sdt>
          <w:p w14:paraId="45B3CF8F" w14:textId="77777777" w:rsidR="000629D5" w:rsidRDefault="000629D5" w:rsidP="000629D5">
            <w:pPr>
              <w:pStyle w:val="Sinespaciado"/>
            </w:pPr>
          </w:p>
          <w:sdt>
            <w:sdtPr>
              <w:id w:val="-240260293"/>
              <w:placeholder>
                <w:docPart w:val="EA9EE3CEAF484C6E9235F25CE76B9837"/>
              </w:placeholder>
              <w:temporary/>
              <w:showingPlcHdr/>
              <w15:appearance w15:val="hidden"/>
            </w:sdtPr>
            <w:sdtEndPr/>
            <w:sdtContent>
              <w:p w14:paraId="1E2E6A88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p w14:paraId="75B9A51E" w14:textId="372EA4EC" w:rsidR="000629D5" w:rsidRPr="00846D4F" w:rsidRDefault="00F75516" w:rsidP="000629D5">
            <w:pPr>
              <w:pStyle w:val="Informacindecontacto"/>
              <w:rPr>
                <w:rStyle w:val="Hipervnculo"/>
              </w:rPr>
            </w:pPr>
            <w:r>
              <w:rPr>
                <w:rStyle w:val="Hipervnculo"/>
              </w:rPr>
              <w:t>Kikemf2003@gmail.com</w:t>
            </w:r>
          </w:p>
        </w:tc>
        <w:tc>
          <w:tcPr>
            <w:tcW w:w="720" w:type="dxa"/>
          </w:tcPr>
          <w:p w14:paraId="6E005533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1DD1758C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5130232F" w14:textId="77777777" w:rsidR="0043117B" w:rsidRPr="00846D4F" w:rsidRDefault="00BA4A1A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50818" w14:textId="77777777" w:rsidR="00F75516" w:rsidRDefault="00F75516" w:rsidP="000C45FF">
      <w:r>
        <w:separator/>
      </w:r>
    </w:p>
  </w:endnote>
  <w:endnote w:type="continuationSeparator" w:id="0">
    <w:p w14:paraId="0D9B14DC" w14:textId="77777777" w:rsidR="00F75516" w:rsidRDefault="00F7551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7AB5" w14:textId="77777777" w:rsidR="00F75516" w:rsidRDefault="00F75516" w:rsidP="000C45FF">
      <w:r>
        <w:separator/>
      </w:r>
    </w:p>
  </w:footnote>
  <w:footnote w:type="continuationSeparator" w:id="0">
    <w:p w14:paraId="6ABFB382" w14:textId="77777777" w:rsidR="00F75516" w:rsidRDefault="00F7551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E353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0A84C5A" wp14:editId="7385D90E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16"/>
    <w:rsid w:val="00036450"/>
    <w:rsid w:val="00041D3D"/>
    <w:rsid w:val="00061C84"/>
    <w:rsid w:val="000629D5"/>
    <w:rsid w:val="00076632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A7B94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802CA0"/>
    <w:rsid w:val="00846D4F"/>
    <w:rsid w:val="00896CBD"/>
    <w:rsid w:val="008C1736"/>
    <w:rsid w:val="00922D5C"/>
    <w:rsid w:val="009E7C63"/>
    <w:rsid w:val="00A10A67"/>
    <w:rsid w:val="00A2118D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5234D"/>
    <w:rsid w:val="00F60274"/>
    <w:rsid w:val="00F75516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17CC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sas\AppData\Local\Microsoft\Office\16.0\DTS\es-ES%7b59CD4239-0EF6-4B75-AD29-77B7784154E0%7d\%7bF705DC94-BFF1-43C4-B4B0-D87711ED3B2E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6CDB4BBDF24033A08D58BE62B68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D79E-4772-4B56-A2F9-4FBA24C637D1}"/>
      </w:docPartPr>
      <w:docPartBody>
        <w:p w:rsidR="00000000" w:rsidRDefault="00130C88">
          <w:pPr>
            <w:pStyle w:val="7C6CDB4BBDF24033A08D58BE62B68168"/>
          </w:pPr>
          <w:r w:rsidRPr="000629D5">
            <w:rPr>
              <w:lang w:bidi="es-ES"/>
            </w:rPr>
            <w:t>[Compañía]</w:t>
          </w:r>
        </w:p>
      </w:docPartBody>
    </w:docPart>
    <w:docPart>
      <w:docPartPr>
        <w:name w:val="E4B2E1D6880C43BDA5FEBEDC6E419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84549-31A2-4643-9C49-E28597BCE571}"/>
      </w:docPartPr>
      <w:docPartBody>
        <w:p w:rsidR="00000000" w:rsidRDefault="00130C88">
          <w:pPr>
            <w:pStyle w:val="E4B2E1D6880C43BDA5FEBEDC6E4194AA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A976C181073F4230BA315A6AF2F90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020AD-C83F-4562-AB35-004C877C8722}"/>
      </w:docPartPr>
      <w:docPartBody>
        <w:p w:rsidR="00000000" w:rsidRDefault="00130C88">
          <w:pPr>
            <w:pStyle w:val="A976C181073F4230BA315A6AF2F905A8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63C44D0AE76B4AC8BE70724C7016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146AE-C45E-4696-8096-809577095E93}"/>
      </w:docPartPr>
      <w:docPartBody>
        <w:p w:rsidR="00000000" w:rsidRDefault="00130C88">
          <w:pPr>
            <w:pStyle w:val="63C44D0AE76B4AC8BE70724C7016D42C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6AF32569F3D646E994D2DCB068136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9DDC-181A-4803-8815-113F2CD9FB23}"/>
      </w:docPartPr>
      <w:docPartBody>
        <w:p w:rsidR="00000000" w:rsidRDefault="00130C88">
          <w:pPr>
            <w:pStyle w:val="6AF32569F3D646E994D2DCB068136420"/>
          </w:pPr>
          <w:r w:rsidRPr="004D3011">
            <w:rPr>
              <w:lang w:bidi="es-ES"/>
            </w:rPr>
            <w:t>El sitio web va aquí</w:t>
          </w:r>
        </w:p>
      </w:docPartBody>
    </w:docPart>
    <w:docPart>
      <w:docPartPr>
        <w:name w:val="EA9EE3CEAF484C6E9235F25CE76B9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A604D-1FDE-4AB7-BB9D-CE57E7B75E69}"/>
      </w:docPartPr>
      <w:docPartBody>
        <w:p w:rsidR="00000000" w:rsidRDefault="00130C88">
          <w:pPr>
            <w:pStyle w:val="EA9EE3CEAF484C6E9235F25CE76B9837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88"/>
    <w:rsid w:val="0013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A945BE8A164F6AA2D9798AE4105B46">
    <w:name w:val="F6A945BE8A164F6AA2D9798AE4105B46"/>
  </w:style>
  <w:style w:type="paragraph" w:customStyle="1" w:styleId="B65ECC7DD78243B9B0C326847177F179">
    <w:name w:val="B65ECC7DD78243B9B0C326847177F179"/>
  </w:style>
  <w:style w:type="paragraph" w:customStyle="1" w:styleId="7C6CDB4BBDF24033A08D58BE62B68168">
    <w:name w:val="7C6CDB4BBDF24033A08D58BE62B68168"/>
  </w:style>
  <w:style w:type="paragraph" w:customStyle="1" w:styleId="DF72260F99AA4283B494D9DF93A667BA">
    <w:name w:val="DF72260F99AA4283B494D9DF93A667BA"/>
  </w:style>
  <w:style w:type="paragraph" w:customStyle="1" w:styleId="5EC57D5F70334EE485EB538576EA03E7">
    <w:name w:val="5EC57D5F70334EE485EB538576EA03E7"/>
  </w:style>
  <w:style w:type="paragraph" w:customStyle="1" w:styleId="E9242CA7A66C431B93ECA53905040906">
    <w:name w:val="E9242CA7A66C431B93ECA53905040906"/>
  </w:style>
  <w:style w:type="paragraph" w:customStyle="1" w:styleId="710F83BFA463467BBAEC2B9C5A1583EC">
    <w:name w:val="710F83BFA463467BBAEC2B9C5A1583EC"/>
  </w:style>
  <w:style w:type="paragraph" w:customStyle="1" w:styleId="298EA61288DB4169A2A78A53DE8F59A6">
    <w:name w:val="298EA61288DB4169A2A78A53DE8F59A6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eastAsia="en-US"/>
    </w:rPr>
  </w:style>
  <w:style w:type="paragraph" w:customStyle="1" w:styleId="9B1714F632B44EA0A0B3F6C8BF5D5538">
    <w:name w:val="9B1714F632B44EA0A0B3F6C8BF5D5538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3DB987EB91A84E62ACA2595D52EC1D54">
    <w:name w:val="3DB987EB91A84E62ACA2595D52EC1D54"/>
  </w:style>
  <w:style w:type="paragraph" w:customStyle="1" w:styleId="1ECCAE6DDEB4414BA75473108B70E9E0">
    <w:name w:val="1ECCAE6DDEB4414BA75473108B70E9E0"/>
  </w:style>
  <w:style w:type="paragraph" w:customStyle="1" w:styleId="E6FEE3E9CD4F4FCA9F5095A8D1C8C713">
    <w:name w:val="E6FEE3E9CD4F4FCA9F5095A8D1C8C713"/>
  </w:style>
  <w:style w:type="paragraph" w:customStyle="1" w:styleId="224BEC7F9974457A853B10171BC7E085">
    <w:name w:val="224BEC7F9974457A853B10171BC7E085"/>
  </w:style>
  <w:style w:type="paragraph" w:customStyle="1" w:styleId="C3E3A94D924A48F9961B85F5C1EE405C">
    <w:name w:val="C3E3A94D924A48F9961B85F5C1EE405C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paragraph" w:customStyle="1" w:styleId="E4B2E1D6880C43BDA5FEBEDC6E4194AA">
    <w:name w:val="E4B2E1D6880C43BDA5FEBEDC6E4194AA"/>
  </w:style>
  <w:style w:type="paragraph" w:customStyle="1" w:styleId="A976C181073F4230BA315A6AF2F905A8">
    <w:name w:val="A976C181073F4230BA315A6AF2F905A8"/>
  </w:style>
  <w:style w:type="paragraph" w:customStyle="1" w:styleId="2CB490CBB818434DA98998920D2EE209">
    <w:name w:val="2CB490CBB818434DA98998920D2EE209"/>
  </w:style>
  <w:style w:type="paragraph" w:customStyle="1" w:styleId="63C44D0AE76B4AC8BE70724C7016D42C">
    <w:name w:val="63C44D0AE76B4AC8BE70724C7016D42C"/>
  </w:style>
  <w:style w:type="paragraph" w:customStyle="1" w:styleId="6AF32569F3D646E994D2DCB068136420">
    <w:name w:val="6AF32569F3D646E994D2DCB068136420"/>
  </w:style>
  <w:style w:type="paragraph" w:customStyle="1" w:styleId="EA9EE3CEAF484C6E9235F25CE76B9837">
    <w:name w:val="EA9EE3CEAF484C6E9235F25CE76B9837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2353C9541B6B49E0845ADF43E41DF9BC">
    <w:name w:val="2353C9541B6B49E0845ADF43E41DF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{F705DC94-BFF1-43C4-B4B0-D87711ED3B2E}tf88924273_win32</Template>
  <TotalTime>0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2022-02-07T08:44:00Z</dcterms:created>
  <dcterms:modified xsi:type="dcterms:W3CDTF">2022-02-07T08:44:00Z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